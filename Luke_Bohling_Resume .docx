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E3D9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B6E4C41" w14:textId="219D03EE" w:rsidR="00692703" w:rsidRPr="000D27A8" w:rsidRDefault="000D27A8" w:rsidP="00913946">
            <w:pPr>
              <w:pStyle w:val="Title"/>
              <w:rPr>
                <w:sz w:val="56"/>
              </w:rPr>
            </w:pPr>
            <w:r w:rsidRPr="000D27A8">
              <w:rPr>
                <w:sz w:val="56"/>
              </w:rPr>
              <w:t>Luke</w:t>
            </w:r>
            <w:r w:rsidR="00692703" w:rsidRPr="000D27A8">
              <w:rPr>
                <w:sz w:val="56"/>
              </w:rPr>
              <w:t xml:space="preserve"> </w:t>
            </w:r>
            <w:r w:rsidRPr="000D27A8">
              <w:rPr>
                <w:rStyle w:val="IntenseEmphasis"/>
                <w:sz w:val="56"/>
              </w:rPr>
              <w:t>Bohling</w:t>
            </w:r>
          </w:p>
          <w:p w14:paraId="61703B78" w14:textId="35C0E535" w:rsidR="00692703" w:rsidRPr="00CF1A49" w:rsidRDefault="000D27A8" w:rsidP="00913946">
            <w:pPr>
              <w:pStyle w:val="ContactInfo"/>
              <w:contextualSpacing w:val="0"/>
            </w:pPr>
            <w:r>
              <w:t>500 Thrasher Street</w:t>
            </w:r>
            <w:r w:rsidR="00A366F1">
              <w:t>, Norcross GA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A11710638AD41B4BFBC5AEDB5D3310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(404) 840-7419</w:t>
            </w:r>
          </w:p>
          <w:p w14:paraId="22FE31E1" w14:textId="27F7916A" w:rsidR="009F7D22" w:rsidRPr="00153636" w:rsidRDefault="000D27A8" w:rsidP="009F7D22">
            <w:pPr>
              <w:tabs>
                <w:tab w:val="left" w:pos="2584"/>
              </w:tabs>
              <w:jc w:val="center"/>
              <w:rPr>
                <w:rFonts w:ascii="Times New Roman" w:hAnsi="Times New Roman" w:cs="Times New Roman"/>
                <w:smallCaps/>
              </w:rPr>
            </w:pPr>
            <w:r>
              <w:t>lukewbohling@gmail.com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06050320FA50499280AF51C41B94BE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9F7D22" w:rsidRPr="009F7D22">
                <w:rPr>
                  <w:rStyle w:val="Hyperlink"/>
                </w:rPr>
                <w:t>Luke-Bohling (github.com)</w:t>
              </w:r>
            </w:hyperlink>
            <w:r w:rsidR="009F7D22">
              <w:t xml:space="preserve"> </w:t>
            </w:r>
            <w:sdt>
              <w:sdtPr>
                <w:alias w:val="Divider dot:"/>
                <w:tag w:val="Divider dot:"/>
                <w:id w:val="1237052001"/>
                <w:placeholder>
                  <w:docPart w:val="5D534460273A4FE9A17565C2C337297D"/>
                </w:placeholder>
                <w:temporary/>
                <w:showingPlcHdr/>
                <w15:appearance w15:val="hidden"/>
              </w:sdtPr>
              <w:sdtContent>
                <w:r w:rsidR="009F7D22" w:rsidRPr="00CF1A49">
                  <w:t>·</w:t>
                </w:r>
              </w:sdtContent>
            </w:sdt>
            <w:r w:rsidR="009F7D22">
              <w:t xml:space="preserve"> </w:t>
            </w:r>
            <w:hyperlink r:id="rId8" w:history="1">
              <w:r w:rsidR="009F7D22">
                <w:rPr>
                  <w:rStyle w:val="Hyperlink"/>
                </w:rPr>
                <w:t xml:space="preserve">Profile - </w:t>
              </w:r>
              <w:proofErr w:type="spellStart"/>
              <w:r w:rsidR="009F7D22">
                <w:rPr>
                  <w:rStyle w:val="Hyperlink"/>
                </w:rPr>
                <w:t>luke.bohling</w:t>
              </w:r>
              <w:proofErr w:type="spellEnd"/>
              <w:r w:rsidR="009F7D22">
                <w:rPr>
                  <w:rStyle w:val="Hyperlink"/>
                </w:rPr>
                <w:t xml:space="preserve"> | Tableau </w:t>
              </w:r>
              <w:r w:rsidR="009F7D22">
                <w:rPr>
                  <w:rStyle w:val="Hyperlink"/>
                </w:rPr>
                <w:t>P</w:t>
              </w:r>
              <w:r w:rsidR="009F7D22">
                <w:rPr>
                  <w:rStyle w:val="Hyperlink"/>
                </w:rPr>
                <w:t>ublic</w:t>
              </w:r>
            </w:hyperlink>
          </w:p>
          <w:p w14:paraId="29A64CFA" w14:textId="0CCC439B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1F5C00F6" w14:textId="77777777" w:rsidTr="00692703">
        <w:tc>
          <w:tcPr>
            <w:tcW w:w="9360" w:type="dxa"/>
            <w:tcMar>
              <w:top w:w="432" w:type="dxa"/>
            </w:tcMar>
          </w:tcPr>
          <w:p w14:paraId="282EFE9C" w14:textId="5CD2795D" w:rsidR="002A0160" w:rsidRDefault="002A0160" w:rsidP="002A0160">
            <w:pPr>
              <w:pStyle w:val="Heading1"/>
              <w:tabs>
                <w:tab w:val="left" w:pos="4035"/>
              </w:tabs>
              <w:outlineLvl w:val="0"/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  <w:t xml:space="preserve">With an exceptional background in Health and Wellness, I hope to use relevant data </w:t>
            </w:r>
            <w:r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  <w:t>to</w:t>
            </w:r>
            <w:r w:rsidR="00F947A2"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  <w:t xml:space="preserve"> help</w:t>
            </w:r>
            <w:r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  <w:t xml:space="preserve"> make impactful </w:t>
            </w:r>
            <w:r w:rsidR="00F947A2"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  <w:t>decisions. As a year-round student, I am always learning how the world around me works and how to technically navigate it.</w:t>
            </w:r>
          </w:p>
          <w:p w14:paraId="092DA41F" w14:textId="18B8D5C2" w:rsidR="00A366F1" w:rsidRDefault="00A366F1" w:rsidP="00A366F1">
            <w:pPr>
              <w:pStyle w:val="Heading1"/>
              <w:tabs>
                <w:tab w:val="left" w:pos="4035"/>
              </w:tabs>
              <w:outlineLvl w:val="0"/>
              <w:rPr>
                <w:rFonts w:ascii="Calibri" w:eastAsia="Calibri" w:hAnsi="Calibri" w:cs="Times New Roman"/>
                <w:b w:val="0"/>
                <w:caps w:val="0"/>
                <w:color w:val="595959"/>
                <w:sz w:val="22"/>
                <w:szCs w:val="22"/>
              </w:rPr>
            </w:pPr>
          </w:p>
          <w:p w14:paraId="2A18142C" w14:textId="77777777" w:rsidR="009F7D22" w:rsidRDefault="009F7D22" w:rsidP="00A366F1">
            <w:pPr>
              <w:pStyle w:val="Heading1"/>
              <w:tabs>
                <w:tab w:val="left" w:pos="4035"/>
              </w:tabs>
              <w:outlineLvl w:val="0"/>
            </w:pPr>
          </w:p>
          <w:p w14:paraId="15231A61" w14:textId="3C28ED8A" w:rsidR="00A366F1" w:rsidRPr="00CF1A49" w:rsidRDefault="000D27A8" w:rsidP="00A366F1">
            <w:pPr>
              <w:pStyle w:val="Heading1"/>
              <w:tabs>
                <w:tab w:val="left" w:pos="4035"/>
              </w:tabs>
              <w:outlineLvl w:val="0"/>
            </w:pPr>
            <w:sdt>
              <w:sdtPr>
                <w:alias w:val="Skills:"/>
                <w:tag w:val="Skills:"/>
                <w:id w:val="-1823965217"/>
                <w:placeholder>
                  <w:docPart w:val="689B27348AF54DEC98DD6110204833CF"/>
                </w:placeholder>
                <w:temporary/>
                <w:showingPlcHdr/>
                <w15:appearance w15:val="hidden"/>
              </w:sdtPr>
              <w:sdtContent>
                <w:r w:rsidRPr="00CF1A49">
                  <w:t>Skills</w:t>
                </w:r>
              </w:sdtContent>
            </w:sdt>
            <w:r w:rsidR="00A366F1">
              <w:tab/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0D27A8" w:rsidRPr="006E1507" w14:paraId="2B7B094C" w14:textId="77777777" w:rsidTr="00976016">
              <w:tc>
                <w:tcPr>
                  <w:tcW w:w="4675" w:type="dxa"/>
                </w:tcPr>
                <w:p w14:paraId="1AC8F7BD" w14:textId="5ACA4FE6" w:rsidR="000D27A8" w:rsidRPr="006E1507" w:rsidRDefault="001011CC" w:rsidP="000D27A8">
                  <w:pPr>
                    <w:pStyle w:val="ListBullet"/>
                    <w:contextualSpacing w:val="0"/>
                  </w:pPr>
                  <w:r>
                    <w:t xml:space="preserve">Spreadsheets, </w:t>
                  </w:r>
                  <w:r w:rsidR="000D27A8">
                    <w:t>SQL</w:t>
                  </w:r>
                  <w:r w:rsidR="00A366F1">
                    <w:t>, Tableau, R</w:t>
                  </w:r>
                  <w:r>
                    <w:t xml:space="preserve"> and Presentation tools </w:t>
                  </w:r>
                </w:p>
                <w:p w14:paraId="2AD4C3FC" w14:textId="58551D58" w:rsidR="000D27A8" w:rsidRPr="006E1507" w:rsidRDefault="00A366F1" w:rsidP="000D27A8">
                  <w:pPr>
                    <w:pStyle w:val="ListBullet"/>
                    <w:contextualSpacing w:val="0"/>
                  </w:pPr>
                  <w:r>
                    <w:t xml:space="preserve">Autodidact 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F6F6879" w14:textId="2CF46BC1" w:rsidR="000D27A8" w:rsidRPr="006E1507" w:rsidRDefault="00A366F1" w:rsidP="000D27A8">
                  <w:pPr>
                    <w:pStyle w:val="ListBullet"/>
                    <w:contextualSpacing w:val="0"/>
                  </w:pPr>
                  <w:r>
                    <w:t xml:space="preserve">Strong </w:t>
                  </w:r>
                  <w:r w:rsidR="009F7D22">
                    <w:t>o</w:t>
                  </w:r>
                  <w:r>
                    <w:t>ral</w:t>
                  </w:r>
                  <w:r w:rsidR="001011CC">
                    <w:t>,</w:t>
                  </w:r>
                  <w:r>
                    <w:t xml:space="preserve"> </w:t>
                  </w:r>
                  <w:r w:rsidR="009F7D22">
                    <w:t>written,</w:t>
                  </w:r>
                  <w:r>
                    <w:t xml:space="preserve"> </w:t>
                  </w:r>
                  <w:r w:rsidR="001011CC">
                    <w:t xml:space="preserve">and </w:t>
                  </w:r>
                  <w:r w:rsidR="009F7D22">
                    <w:t>t</w:t>
                  </w:r>
                  <w:r w:rsidR="001011CC">
                    <w:t xml:space="preserve">echnical </w:t>
                  </w:r>
                  <w:r w:rsidR="009F7D22">
                    <w:t>c</w:t>
                  </w:r>
                  <w:r>
                    <w:t xml:space="preserve">ommunication </w:t>
                  </w:r>
                </w:p>
                <w:p w14:paraId="3007C033" w14:textId="6A7B82DF" w:rsidR="000D27A8" w:rsidRPr="006E1507" w:rsidRDefault="00A366F1" w:rsidP="000D27A8">
                  <w:pPr>
                    <w:pStyle w:val="ListBullet"/>
                    <w:contextualSpacing w:val="0"/>
                  </w:pPr>
                  <w:r>
                    <w:t xml:space="preserve">Curiosity </w:t>
                  </w:r>
                  <w:r w:rsidR="001011CC">
                    <w:t>s</w:t>
                  </w:r>
                  <w:r>
                    <w:t xml:space="preserve">eeker and </w:t>
                  </w:r>
                  <w:r w:rsidR="001011CC">
                    <w:t>p</w:t>
                  </w:r>
                  <w:r>
                    <w:t xml:space="preserve">roblem </w:t>
                  </w:r>
                  <w:r w:rsidR="001011CC">
                    <w:t>s</w:t>
                  </w:r>
                  <w:r>
                    <w:t xml:space="preserve">olver </w:t>
                  </w:r>
                </w:p>
                <w:p w14:paraId="346540FD" w14:textId="37BAFD12" w:rsidR="000D27A8" w:rsidRPr="006E1507" w:rsidRDefault="001011CC" w:rsidP="000D27A8">
                  <w:pPr>
                    <w:pStyle w:val="ListBullet"/>
                    <w:contextualSpacing w:val="0"/>
                  </w:pPr>
                  <w:r>
                    <w:t xml:space="preserve">Passion for values </w:t>
                  </w:r>
                </w:p>
              </w:tc>
            </w:tr>
          </w:tbl>
          <w:p w14:paraId="1F126290" w14:textId="7E13457A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424003802"/>
        <w:placeholder>
          <w:docPart w:val="C2EA56F81DB144B0841960CBA7E17D99"/>
        </w:placeholder>
        <w:temporary/>
        <w:showingPlcHdr/>
        <w15:appearance w15:val="hidden"/>
      </w:sdtPr>
      <w:sdtContent>
        <w:p w14:paraId="3AEB485A" w14:textId="4D75C4ED" w:rsidR="000D27A8" w:rsidRPr="00CF1A49" w:rsidRDefault="000D27A8" w:rsidP="000D27A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D27A8" w:rsidRPr="00CF1A49" w14:paraId="3C3648B3" w14:textId="77777777" w:rsidTr="00976016">
        <w:tc>
          <w:tcPr>
            <w:tcW w:w="9355" w:type="dxa"/>
          </w:tcPr>
          <w:p w14:paraId="6F437D42" w14:textId="433C74E3" w:rsidR="000D27A8" w:rsidRPr="00CF1A49" w:rsidRDefault="000D27A8" w:rsidP="00976016">
            <w:pPr>
              <w:pStyle w:val="Heading3"/>
              <w:contextualSpacing w:val="0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2021</w:t>
            </w:r>
          </w:p>
          <w:p w14:paraId="0B2941A5" w14:textId="2B7E4EDD" w:rsidR="000D27A8" w:rsidRPr="00CF1A49" w:rsidRDefault="000D27A8" w:rsidP="00976016">
            <w:pPr>
              <w:pStyle w:val="Heading2"/>
              <w:contextualSpacing w:val="0"/>
              <w:outlineLvl w:val="1"/>
            </w:pPr>
            <w:r>
              <w:t>Google Career Certificate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Data Analytics </w:t>
            </w:r>
          </w:p>
          <w:p w14:paraId="48C80360" w14:textId="5AE0307C" w:rsidR="000D27A8" w:rsidRPr="00CF1A49" w:rsidRDefault="00A366F1" w:rsidP="00976016">
            <w:pPr>
              <w:contextualSpacing w:val="0"/>
            </w:pPr>
            <w:r>
              <w:t>Completion of eight courses designed by Google to develop entry-level competencies with tools and platforms such as spreadsheets, SQL, Tableau, and R to prepare, process, analyze and share data for thoughtful action.</w:t>
            </w:r>
          </w:p>
        </w:tc>
      </w:tr>
      <w:tr w:rsidR="000D27A8" w:rsidRPr="00CF1A49" w14:paraId="50619CEF" w14:textId="77777777" w:rsidTr="00976016">
        <w:trPr>
          <w:trHeight w:val="868"/>
        </w:trPr>
        <w:tc>
          <w:tcPr>
            <w:tcW w:w="9355" w:type="dxa"/>
            <w:tcMar>
              <w:top w:w="216" w:type="dxa"/>
            </w:tcMar>
          </w:tcPr>
          <w:p w14:paraId="098FD82B" w14:textId="4DB320AF" w:rsidR="000D27A8" w:rsidRPr="00CF1A49" w:rsidRDefault="00A366F1" w:rsidP="00976016">
            <w:pPr>
              <w:pStyle w:val="Heading3"/>
              <w:contextualSpacing w:val="0"/>
              <w:outlineLvl w:val="2"/>
            </w:pPr>
            <w:r>
              <w:t>July</w:t>
            </w:r>
            <w:r w:rsidR="000D27A8" w:rsidRPr="00CF1A49">
              <w:t xml:space="preserve"> </w:t>
            </w:r>
            <w:r>
              <w:t>2020</w:t>
            </w:r>
          </w:p>
          <w:p w14:paraId="6E6494A1" w14:textId="13B8E42B" w:rsidR="000D27A8" w:rsidRPr="00CF1A49" w:rsidRDefault="00A366F1" w:rsidP="00976016">
            <w:pPr>
              <w:pStyle w:val="Heading2"/>
              <w:contextualSpacing w:val="0"/>
              <w:outlineLvl w:val="1"/>
            </w:pPr>
            <w:r>
              <w:t>B.S. Exercise science</w:t>
            </w:r>
            <w:r w:rsidR="000D27A8" w:rsidRPr="00CF1A49">
              <w:t xml:space="preserve">, </w:t>
            </w:r>
            <w:r>
              <w:rPr>
                <w:rStyle w:val="SubtleReference"/>
              </w:rPr>
              <w:t>Georgia College and state university</w:t>
            </w:r>
          </w:p>
          <w:p w14:paraId="7D615E39" w14:textId="77777777" w:rsidR="000D27A8" w:rsidRDefault="00A366F1" w:rsidP="00976016">
            <w:r w:rsidRPr="001011CC">
              <w:rPr>
                <w:b/>
                <w:bCs/>
              </w:rPr>
              <w:t>Minor</w:t>
            </w:r>
            <w:r>
              <w:t xml:space="preserve">: Spanish </w:t>
            </w:r>
          </w:p>
          <w:p w14:paraId="23A6C85F" w14:textId="76D8A752" w:rsidR="00A366F1" w:rsidRDefault="001011CC" w:rsidP="00976016">
            <w:r>
              <w:t>Demonstration of skills and abilities by the American College of Sports Medicine and Certified Health Fitness Specialists in a hands-on manner to showcase knowledge, to analyze risk factors and health status, and to effectively educate and/or counsel individuals regarding lifestyle modifications with the design and implementation of individual fitness programs.</w:t>
            </w:r>
          </w:p>
        </w:tc>
      </w:tr>
    </w:tbl>
    <w:p w14:paraId="279D9E42" w14:textId="4634C49E" w:rsidR="004E01EB" w:rsidRPr="00CF1A49" w:rsidRDefault="000D27A8" w:rsidP="004E01EB">
      <w:pPr>
        <w:pStyle w:val="Heading1"/>
      </w:pPr>
      <w:r>
        <w:t xml:space="preserve">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6B50E17" w14:textId="77777777" w:rsidTr="00D66A52">
        <w:tc>
          <w:tcPr>
            <w:tcW w:w="9355" w:type="dxa"/>
          </w:tcPr>
          <w:p w14:paraId="64CD08FD" w14:textId="40290AAE" w:rsidR="001D0BF1" w:rsidRPr="00CF1A49" w:rsidRDefault="009F7D22" w:rsidP="001D0BF1">
            <w:pPr>
              <w:pStyle w:val="Heading3"/>
              <w:contextualSpacing w:val="0"/>
              <w:outlineLvl w:val="2"/>
            </w:pPr>
            <w:r>
              <w:t>March 2021</w:t>
            </w:r>
            <w:r w:rsidR="001D0BF1" w:rsidRPr="00CF1A49">
              <w:t xml:space="preserve"> – </w:t>
            </w:r>
            <w:r>
              <w:t xml:space="preserve">present </w:t>
            </w:r>
          </w:p>
          <w:p w14:paraId="0B77F9FC" w14:textId="7D4AD057" w:rsidR="00B403B6" w:rsidRDefault="009F7D22" w:rsidP="00DD2ADE">
            <w:pPr>
              <w:pStyle w:val="Heading2"/>
              <w:contextualSpacing w:val="0"/>
            </w:pPr>
            <w:r>
              <w:t>mobility specialist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restore hyperwellness </w:t>
            </w:r>
          </w:p>
          <w:p w14:paraId="190042B9" w14:textId="1BC940A2" w:rsidR="001E3120" w:rsidRDefault="00DD2ADE" w:rsidP="001D0BF1">
            <w:pPr>
              <w:contextualSpacing w:val="0"/>
            </w:pPr>
            <w:r>
              <w:t xml:space="preserve">I performed </w:t>
            </w:r>
            <w:r w:rsidR="00B403B6">
              <w:t xml:space="preserve">one-on-one </w:t>
            </w:r>
            <w:r>
              <w:t xml:space="preserve">assessments and </w:t>
            </w:r>
            <w:r w:rsidR="00B403B6">
              <w:t xml:space="preserve">assisted stretching to reduce pain, increase recovery and </w:t>
            </w:r>
            <w:r>
              <w:t xml:space="preserve">increase range of motion while ensuring client safety and Restore guidelines. I expanded </w:t>
            </w:r>
            <w:proofErr w:type="spellStart"/>
            <w:r>
              <w:t>Restore’s</w:t>
            </w:r>
            <w:proofErr w:type="spellEnd"/>
            <w:r>
              <w:t xml:space="preserve"> current clientele through my services and helped increase overall revenue, by 30</w:t>
            </w:r>
            <w:r w:rsidR="00F947A2">
              <w:t>%, through</w:t>
            </w:r>
            <w:r>
              <w:t xml:space="preserve"> selling</w:t>
            </w:r>
            <w:r w:rsidR="002A0160">
              <w:t xml:space="preserve"> of</w:t>
            </w:r>
            <w:r>
              <w:t xml:space="preserve"> membership subscriptions and other services. </w:t>
            </w:r>
          </w:p>
          <w:p w14:paraId="0ABA8301" w14:textId="77777777" w:rsidR="002A0160" w:rsidRDefault="002A0160" w:rsidP="001D0BF1">
            <w:pPr>
              <w:contextualSpacing w:val="0"/>
            </w:pPr>
          </w:p>
          <w:p w14:paraId="3626D7E5" w14:textId="77777777" w:rsidR="002A0160" w:rsidRDefault="002A0160" w:rsidP="001D0BF1">
            <w:pPr>
              <w:contextualSpacing w:val="0"/>
            </w:pPr>
          </w:p>
          <w:p w14:paraId="14E67CED" w14:textId="77777777" w:rsidR="002A0160" w:rsidRDefault="002A0160" w:rsidP="001D0BF1">
            <w:pPr>
              <w:contextualSpacing w:val="0"/>
            </w:pPr>
          </w:p>
          <w:p w14:paraId="05CDE41E" w14:textId="0B35400A" w:rsidR="002A0160" w:rsidRPr="00CF1A49" w:rsidRDefault="002A0160" w:rsidP="001D0BF1">
            <w:pPr>
              <w:contextualSpacing w:val="0"/>
            </w:pPr>
          </w:p>
        </w:tc>
      </w:tr>
      <w:tr w:rsidR="00F61DF9" w:rsidRPr="00CF1A49" w14:paraId="5665CA27" w14:textId="77777777" w:rsidTr="00F61DF9">
        <w:tc>
          <w:tcPr>
            <w:tcW w:w="9355" w:type="dxa"/>
            <w:tcMar>
              <w:top w:w="216" w:type="dxa"/>
            </w:tcMar>
          </w:tcPr>
          <w:p w14:paraId="2AEA753A" w14:textId="0C2A440F" w:rsidR="00F61DF9" w:rsidRPr="00CF1A49" w:rsidRDefault="002A0160" w:rsidP="00F61DF9">
            <w:pPr>
              <w:pStyle w:val="Heading3"/>
              <w:contextualSpacing w:val="0"/>
              <w:outlineLvl w:val="2"/>
            </w:pPr>
            <w:r>
              <w:lastRenderedPageBreak/>
              <w:t>june 2020</w:t>
            </w:r>
            <w:r w:rsidR="00F61DF9" w:rsidRPr="00CF1A49">
              <w:t xml:space="preserve"> – </w:t>
            </w:r>
            <w:r>
              <w:t>march 2021</w:t>
            </w:r>
          </w:p>
          <w:p w14:paraId="7FA008FC" w14:textId="1CB24ACF" w:rsidR="00F61DF9" w:rsidRPr="00CF1A49" w:rsidRDefault="00DD2ADE" w:rsidP="00F61DF9">
            <w:pPr>
              <w:pStyle w:val="Heading2"/>
              <w:contextualSpacing w:val="0"/>
              <w:outlineLvl w:val="1"/>
            </w:pPr>
            <w:r>
              <w:t>Physical Therapy Aid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decatur Physical therapy and sports medicine </w:t>
            </w:r>
          </w:p>
          <w:p w14:paraId="3985A05C" w14:textId="6984A5F6" w:rsidR="00F61DF9" w:rsidRDefault="002A0160" w:rsidP="00F61DF9">
            <w:r>
              <w:t>I helped in the exercise execution and implementation for rehabilitation under the supervision of licensed physical therapists as well as served as an office assistant for reception and administration. As a primary Medicare/Medicaid clinic, following covid-19 protocol was the highest priority.</w:t>
            </w:r>
          </w:p>
        </w:tc>
      </w:tr>
    </w:tbl>
    <w:p w14:paraId="27687305" w14:textId="0877C5DF" w:rsidR="00B51D1B" w:rsidRDefault="00F947A2" w:rsidP="002A0160">
      <w:pPr>
        <w:pStyle w:val="Heading1"/>
      </w:pPr>
      <w:sdt>
        <w:sdtPr>
          <w:alias w:val="Activities:"/>
          <w:tag w:val="Activities:"/>
          <w:id w:val="1223332893"/>
          <w:placeholder>
            <w:docPart w:val="5D986744901D44969F0D3438B6E1B364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</w:p>
    <w:p w14:paraId="447A8EEB" w14:textId="5E6DC7F3" w:rsidR="002A0160" w:rsidRDefault="002A0160" w:rsidP="006E1507"/>
    <w:p w14:paraId="349C8B25" w14:textId="1ACE663A" w:rsidR="002A0160" w:rsidRPr="006E1507" w:rsidRDefault="002A0160" w:rsidP="006E1507">
      <w:r>
        <w:t>I still have a passion for strength straining and helping others understand exercise. Recently I loved finding out more about how data is being used in every day lives and how data can help others – I hope to be a candidate to volunteer for Data Kind and one of their projects soon.</w:t>
      </w:r>
    </w:p>
    <w:sectPr w:rsidR="002A0160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0CA2" w14:textId="77777777" w:rsidR="000D27A8" w:rsidRDefault="000D27A8" w:rsidP="0068194B">
      <w:r>
        <w:separator/>
      </w:r>
    </w:p>
    <w:p w14:paraId="25F872E0" w14:textId="77777777" w:rsidR="000D27A8" w:rsidRDefault="000D27A8"/>
    <w:p w14:paraId="475BD4EA" w14:textId="77777777" w:rsidR="000D27A8" w:rsidRDefault="000D27A8"/>
  </w:endnote>
  <w:endnote w:type="continuationSeparator" w:id="0">
    <w:p w14:paraId="1747E87F" w14:textId="77777777" w:rsidR="000D27A8" w:rsidRDefault="000D27A8" w:rsidP="0068194B">
      <w:r>
        <w:continuationSeparator/>
      </w:r>
    </w:p>
    <w:p w14:paraId="3CAF1CDD" w14:textId="77777777" w:rsidR="000D27A8" w:rsidRDefault="000D27A8"/>
    <w:p w14:paraId="24F32420" w14:textId="77777777" w:rsidR="000D27A8" w:rsidRDefault="000D2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89F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599D" w14:textId="77777777" w:rsidR="000D27A8" w:rsidRDefault="000D27A8" w:rsidP="0068194B">
      <w:r>
        <w:separator/>
      </w:r>
    </w:p>
    <w:p w14:paraId="4DA7C1DD" w14:textId="77777777" w:rsidR="000D27A8" w:rsidRDefault="000D27A8"/>
    <w:p w14:paraId="37C50F6E" w14:textId="77777777" w:rsidR="000D27A8" w:rsidRDefault="000D27A8"/>
  </w:footnote>
  <w:footnote w:type="continuationSeparator" w:id="0">
    <w:p w14:paraId="4623534F" w14:textId="77777777" w:rsidR="000D27A8" w:rsidRDefault="000D27A8" w:rsidP="0068194B">
      <w:r>
        <w:continuationSeparator/>
      </w:r>
    </w:p>
    <w:p w14:paraId="543FD5D0" w14:textId="77777777" w:rsidR="000D27A8" w:rsidRDefault="000D27A8"/>
    <w:p w14:paraId="2FFA7DC8" w14:textId="77777777" w:rsidR="000D27A8" w:rsidRDefault="000D27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AC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080409" wp14:editId="408F7C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86A5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494BA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494BA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3494BA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494BA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494BA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494BA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A8"/>
    <w:rsid w:val="000001EF"/>
    <w:rsid w:val="00007322"/>
    <w:rsid w:val="00007728"/>
    <w:rsid w:val="00024584"/>
    <w:rsid w:val="00024730"/>
    <w:rsid w:val="00055E95"/>
    <w:rsid w:val="0007021F"/>
    <w:rsid w:val="000B2BA5"/>
    <w:rsid w:val="000D27A8"/>
    <w:rsid w:val="000F2F8C"/>
    <w:rsid w:val="0010006E"/>
    <w:rsid w:val="001011CC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16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D22"/>
    <w:rsid w:val="00A14534"/>
    <w:rsid w:val="00A16DAA"/>
    <w:rsid w:val="00A24162"/>
    <w:rsid w:val="00A25023"/>
    <w:rsid w:val="00A270EA"/>
    <w:rsid w:val="00A34BA2"/>
    <w:rsid w:val="00A366F1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03B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ADE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7A2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77BF7"/>
  <w15:chartTrackingRefBased/>
  <w15:docId w15:val="{CECD35BD-D0DF-4F35-89A3-2857C7D8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3494BA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3494BA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3494BA" w:themeColor="accent1" w:shadow="1" w:frame="1"/>
        <w:left w:val="single" w:sz="2" w:space="10" w:color="3494BA" w:themeColor="accent1" w:shadow="1" w:frame="1"/>
        <w:bottom w:val="single" w:sz="2" w:space="10" w:color="3494BA" w:themeColor="accent1" w:shadow="1" w:frame="1"/>
        <w:right w:val="single" w:sz="2" w:space="10" w:color="3494BA" w:themeColor="accent1" w:shadow="1" w:frame="1"/>
      </w:pBdr>
      <w:ind w:left="1152" w:right="1152"/>
    </w:pPr>
    <w:rPr>
      <w:rFonts w:eastAsiaTheme="minorEastAsia"/>
      <w:i/>
      <w:iCs/>
      <w:color w:val="3494B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A495C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3494BA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F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luke.bohl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ke-Bohling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ew\AppData\Local\Temp\MicrosoftEdgeDownloads\80e3f535-704a-483b-8362-1cb12cfc5552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1710638AD41B4BFBC5AEDB5D33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6092E-9591-4871-A1FF-DC9988D4D77C}"/>
      </w:docPartPr>
      <w:docPartBody>
        <w:p w:rsidR="00000000" w:rsidRDefault="00AF099E">
          <w:pPr>
            <w:pStyle w:val="2A11710638AD41B4BFBC5AEDB5D33107"/>
          </w:pPr>
          <w:r w:rsidRPr="00CF1A49">
            <w:t>·</w:t>
          </w:r>
        </w:p>
      </w:docPartBody>
    </w:docPart>
    <w:docPart>
      <w:docPartPr>
        <w:name w:val="06050320FA50499280AF51C41B94B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11AF-C8A2-42A4-9C60-CBA9D871CBE9}"/>
      </w:docPartPr>
      <w:docPartBody>
        <w:p w:rsidR="00000000" w:rsidRDefault="00AF099E">
          <w:pPr>
            <w:pStyle w:val="06050320FA50499280AF51C41B94BE4F"/>
          </w:pPr>
          <w:r w:rsidRPr="00CF1A49">
            <w:t>·</w:t>
          </w:r>
        </w:p>
      </w:docPartBody>
    </w:docPart>
    <w:docPart>
      <w:docPartPr>
        <w:name w:val="5D986744901D44969F0D3438B6E1B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A1D1A-A04C-436A-B8BF-937E8F68AE6D}"/>
      </w:docPartPr>
      <w:docPartBody>
        <w:p w:rsidR="00000000" w:rsidRDefault="00AF099E">
          <w:pPr>
            <w:pStyle w:val="5D986744901D44969F0D3438B6E1B364"/>
          </w:pPr>
          <w:r w:rsidRPr="00CF1A49">
            <w:t>Activities</w:t>
          </w:r>
        </w:p>
      </w:docPartBody>
    </w:docPart>
    <w:docPart>
      <w:docPartPr>
        <w:name w:val="689B27348AF54DEC98DD61102048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4E2A-D6C4-47D7-8378-E800E7E75F5E}"/>
      </w:docPartPr>
      <w:docPartBody>
        <w:p w:rsidR="00000000" w:rsidRDefault="00AF099E" w:rsidP="00AF099E">
          <w:pPr>
            <w:pStyle w:val="689B27348AF54DEC98DD6110204833CF"/>
          </w:pPr>
          <w:r w:rsidRPr="00CF1A49">
            <w:t>Skills</w:t>
          </w:r>
        </w:p>
      </w:docPartBody>
    </w:docPart>
    <w:docPart>
      <w:docPartPr>
        <w:name w:val="C2EA56F81DB144B0841960CBA7E17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58043-425F-4AC7-8905-C65F26993948}"/>
      </w:docPartPr>
      <w:docPartBody>
        <w:p w:rsidR="00000000" w:rsidRDefault="00AF099E" w:rsidP="00AF099E">
          <w:pPr>
            <w:pStyle w:val="C2EA56F81DB144B0841960CBA7E17D99"/>
          </w:pPr>
          <w:r w:rsidRPr="00CF1A49">
            <w:t>Education</w:t>
          </w:r>
        </w:p>
      </w:docPartBody>
    </w:docPart>
    <w:docPart>
      <w:docPartPr>
        <w:name w:val="5D534460273A4FE9A17565C2C33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7060F-FB84-4D05-A706-167237AF1D2A}"/>
      </w:docPartPr>
      <w:docPartBody>
        <w:p w:rsidR="00000000" w:rsidRDefault="00AF099E" w:rsidP="00AF099E">
          <w:pPr>
            <w:pStyle w:val="5D534460273A4FE9A17565C2C337297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9E"/>
    <w:rsid w:val="00A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5D7D48E8E4CCCACB447C888021912">
    <w:name w:val="72E5D7D48E8E4CCCACB447C88802191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AB8CD271D7845ECA16623378EB06448">
    <w:name w:val="9AB8CD271D7845ECA16623378EB06448"/>
  </w:style>
  <w:style w:type="paragraph" w:customStyle="1" w:styleId="94B2585D2BF04AD7BDAAC5169333C8DC">
    <w:name w:val="94B2585D2BF04AD7BDAAC5169333C8DC"/>
  </w:style>
  <w:style w:type="paragraph" w:customStyle="1" w:styleId="2A11710638AD41B4BFBC5AEDB5D33107">
    <w:name w:val="2A11710638AD41B4BFBC5AEDB5D33107"/>
  </w:style>
  <w:style w:type="paragraph" w:customStyle="1" w:styleId="85A2104B53DF4423A4FF886EEDFD640D">
    <w:name w:val="85A2104B53DF4423A4FF886EEDFD640D"/>
  </w:style>
  <w:style w:type="paragraph" w:customStyle="1" w:styleId="EDD48A82D99F438496CF1ECDFE92E701">
    <w:name w:val="EDD48A82D99F438496CF1ECDFE92E701"/>
  </w:style>
  <w:style w:type="paragraph" w:customStyle="1" w:styleId="53DD4E020AA2456992ED1B3D862F6664">
    <w:name w:val="53DD4E020AA2456992ED1B3D862F6664"/>
  </w:style>
  <w:style w:type="paragraph" w:customStyle="1" w:styleId="B70AEA3B286943DDA249EDFC6DBEF0AE">
    <w:name w:val="B70AEA3B286943DDA249EDFC6DBEF0AE"/>
  </w:style>
  <w:style w:type="paragraph" w:customStyle="1" w:styleId="06050320FA50499280AF51C41B94BE4F">
    <w:name w:val="06050320FA50499280AF51C41B94BE4F"/>
  </w:style>
  <w:style w:type="paragraph" w:customStyle="1" w:styleId="6B8572E490754641911B7F1412051C40">
    <w:name w:val="6B8572E490754641911B7F1412051C40"/>
  </w:style>
  <w:style w:type="paragraph" w:customStyle="1" w:styleId="2CC6611B353043B1BA04298EB12B979E">
    <w:name w:val="2CC6611B353043B1BA04298EB12B979E"/>
  </w:style>
  <w:style w:type="paragraph" w:customStyle="1" w:styleId="3B3ABA26313E4CB2B5D321D9BF0F5F9B">
    <w:name w:val="3B3ABA26313E4CB2B5D321D9BF0F5F9B"/>
  </w:style>
  <w:style w:type="paragraph" w:customStyle="1" w:styleId="D20B5316FF2241FAADF0B9D822D06CDF">
    <w:name w:val="D20B5316FF2241FAADF0B9D822D06CDF"/>
  </w:style>
  <w:style w:type="paragraph" w:customStyle="1" w:styleId="BFB2552B660E4BEE96DC8CD9D84A0FA5">
    <w:name w:val="BFB2552B660E4BEE96DC8CD9D84A0FA5"/>
  </w:style>
  <w:style w:type="paragraph" w:customStyle="1" w:styleId="52A7DBCBA98F4A92A1140DFC92FF941E">
    <w:name w:val="52A7DBCBA98F4A92A1140DFC92FF941E"/>
  </w:style>
  <w:style w:type="character" w:styleId="SubtleReference">
    <w:name w:val="Subtle Reference"/>
    <w:basedOn w:val="DefaultParagraphFont"/>
    <w:uiPriority w:val="10"/>
    <w:qFormat/>
    <w:rsid w:val="00AF099E"/>
    <w:rPr>
      <w:b/>
      <w:caps w:val="0"/>
      <w:smallCaps/>
      <w:color w:val="595959" w:themeColor="text1" w:themeTint="A6"/>
    </w:rPr>
  </w:style>
  <w:style w:type="paragraph" w:customStyle="1" w:styleId="588EB99F80F9436A9A96E5C6DE5EE569">
    <w:name w:val="588EB99F80F9436A9A96E5C6DE5EE569"/>
  </w:style>
  <w:style w:type="paragraph" w:customStyle="1" w:styleId="AEBD1986E4284A3DA0955888B389478F">
    <w:name w:val="AEBD1986E4284A3DA0955888B389478F"/>
  </w:style>
  <w:style w:type="paragraph" w:customStyle="1" w:styleId="3A480114CA4D4E98B448B47B8E9DECA2">
    <w:name w:val="3A480114CA4D4E98B448B47B8E9DECA2"/>
  </w:style>
  <w:style w:type="paragraph" w:customStyle="1" w:styleId="F6799CFAD5FA4104971CD4137D485835">
    <w:name w:val="F6799CFAD5FA4104971CD4137D485835"/>
  </w:style>
  <w:style w:type="paragraph" w:customStyle="1" w:styleId="F1EA15E7358148C8B074230AEFD359FD">
    <w:name w:val="F1EA15E7358148C8B074230AEFD359FD"/>
  </w:style>
  <w:style w:type="paragraph" w:customStyle="1" w:styleId="DC9911854F1C46A0853A4048D1FB66D4">
    <w:name w:val="DC9911854F1C46A0853A4048D1FB66D4"/>
  </w:style>
  <w:style w:type="paragraph" w:customStyle="1" w:styleId="78AC4804DDD2438B8E7AC33E1929D7ED">
    <w:name w:val="78AC4804DDD2438B8E7AC33E1929D7ED"/>
  </w:style>
  <w:style w:type="paragraph" w:customStyle="1" w:styleId="39F0A9BDF2424E54BD4457704034388A">
    <w:name w:val="39F0A9BDF2424E54BD4457704034388A"/>
  </w:style>
  <w:style w:type="paragraph" w:customStyle="1" w:styleId="92BEEEEDDCB040298B19405B85DC1512">
    <w:name w:val="92BEEEEDDCB040298B19405B85DC1512"/>
  </w:style>
  <w:style w:type="paragraph" w:customStyle="1" w:styleId="EF5E01BE442D4E07884202D2B8FBA98A">
    <w:name w:val="EF5E01BE442D4E07884202D2B8FBA98A"/>
  </w:style>
  <w:style w:type="paragraph" w:customStyle="1" w:styleId="D96D01441F3F49F28FBFDCCBAED1C620">
    <w:name w:val="D96D01441F3F49F28FBFDCCBAED1C620"/>
  </w:style>
  <w:style w:type="paragraph" w:customStyle="1" w:styleId="9E8E643694974C49AB1CB19C60248F8F">
    <w:name w:val="9E8E643694974C49AB1CB19C60248F8F"/>
  </w:style>
  <w:style w:type="paragraph" w:customStyle="1" w:styleId="12086913C6E54074A170B442B2002A7A">
    <w:name w:val="12086913C6E54074A170B442B2002A7A"/>
  </w:style>
  <w:style w:type="paragraph" w:customStyle="1" w:styleId="CE2D800F74C04196A18C66D5B691D4FD">
    <w:name w:val="CE2D800F74C04196A18C66D5B691D4FD"/>
  </w:style>
  <w:style w:type="paragraph" w:customStyle="1" w:styleId="72057DF178524FA084E5732AA4F70033">
    <w:name w:val="72057DF178524FA084E5732AA4F70033"/>
  </w:style>
  <w:style w:type="paragraph" w:customStyle="1" w:styleId="949A5570BDFF40E9803546AB1B092D53">
    <w:name w:val="949A5570BDFF40E9803546AB1B092D53"/>
  </w:style>
  <w:style w:type="paragraph" w:customStyle="1" w:styleId="FB1E5D94602C4CC7B052C1712A9526C3">
    <w:name w:val="FB1E5D94602C4CC7B052C1712A9526C3"/>
  </w:style>
  <w:style w:type="paragraph" w:customStyle="1" w:styleId="3D404E98615D491BB21D74B093414D51">
    <w:name w:val="3D404E98615D491BB21D74B093414D51"/>
  </w:style>
  <w:style w:type="paragraph" w:customStyle="1" w:styleId="D677863FE62A40A8BE8DA06F1446AA29">
    <w:name w:val="D677863FE62A40A8BE8DA06F1446AA29"/>
  </w:style>
  <w:style w:type="paragraph" w:customStyle="1" w:styleId="CAD7662564944AECAF4F1F87562F2CDE">
    <w:name w:val="CAD7662564944AECAF4F1F87562F2CDE"/>
  </w:style>
  <w:style w:type="paragraph" w:customStyle="1" w:styleId="7E13D33DAA6F487385665BB8502AE1A3">
    <w:name w:val="7E13D33DAA6F487385665BB8502AE1A3"/>
  </w:style>
  <w:style w:type="paragraph" w:customStyle="1" w:styleId="8C4228164E1D4C3F91D90021A56BCBC6">
    <w:name w:val="8C4228164E1D4C3F91D90021A56BCBC6"/>
  </w:style>
  <w:style w:type="paragraph" w:customStyle="1" w:styleId="C5F9C0A9DDF640A88BDE35C3644D269B">
    <w:name w:val="C5F9C0A9DDF640A88BDE35C3644D269B"/>
  </w:style>
  <w:style w:type="paragraph" w:customStyle="1" w:styleId="0FFF1ADB433B4CA6B3830B02D54C3E8E">
    <w:name w:val="0FFF1ADB433B4CA6B3830B02D54C3E8E"/>
  </w:style>
  <w:style w:type="paragraph" w:customStyle="1" w:styleId="5D986744901D44969F0D3438B6E1B364">
    <w:name w:val="5D986744901D44969F0D3438B6E1B364"/>
  </w:style>
  <w:style w:type="paragraph" w:customStyle="1" w:styleId="FF355DDAA66D4AA794FAEB51140DBAD9">
    <w:name w:val="FF355DDAA66D4AA794FAEB51140DBAD9"/>
  </w:style>
  <w:style w:type="paragraph" w:customStyle="1" w:styleId="C05569931E4947E8862E70C57EA5BB36">
    <w:name w:val="C05569931E4947E8862E70C57EA5BB36"/>
    <w:rsid w:val="00AF099E"/>
  </w:style>
  <w:style w:type="paragraph" w:customStyle="1" w:styleId="17F60586C1C14637A4AEBFE231E18AFC">
    <w:name w:val="17F60586C1C14637A4AEBFE231E18AFC"/>
    <w:rsid w:val="00AF099E"/>
  </w:style>
  <w:style w:type="paragraph" w:customStyle="1" w:styleId="689B27348AF54DEC98DD6110204833CF">
    <w:name w:val="689B27348AF54DEC98DD6110204833CF"/>
    <w:rsid w:val="00AF099E"/>
  </w:style>
  <w:style w:type="paragraph" w:customStyle="1" w:styleId="6026F0B34B1548058599F63057228AEA">
    <w:name w:val="6026F0B34B1548058599F63057228AEA"/>
    <w:rsid w:val="00AF099E"/>
  </w:style>
  <w:style w:type="paragraph" w:customStyle="1" w:styleId="0EC89A425F174742AE9488C374DDB51E">
    <w:name w:val="0EC89A425F174742AE9488C374DDB51E"/>
    <w:rsid w:val="00AF099E"/>
  </w:style>
  <w:style w:type="paragraph" w:customStyle="1" w:styleId="6D06DA2173FA499D97B9AB1C08EAF5BE">
    <w:name w:val="6D06DA2173FA499D97B9AB1C08EAF5BE"/>
    <w:rsid w:val="00AF099E"/>
  </w:style>
  <w:style w:type="paragraph" w:customStyle="1" w:styleId="88BA670292AA4F59B4204A36E485111A">
    <w:name w:val="88BA670292AA4F59B4204A36E485111A"/>
    <w:rsid w:val="00AF099E"/>
  </w:style>
  <w:style w:type="paragraph" w:customStyle="1" w:styleId="9C1649FEC57E4E0AB7C6F73D1331C4B3">
    <w:name w:val="9C1649FEC57E4E0AB7C6F73D1331C4B3"/>
    <w:rsid w:val="00AF099E"/>
  </w:style>
  <w:style w:type="paragraph" w:customStyle="1" w:styleId="345DE4FD732E47099D8D16FBC803E005">
    <w:name w:val="345DE4FD732E47099D8D16FBC803E005"/>
    <w:rsid w:val="00AF099E"/>
  </w:style>
  <w:style w:type="paragraph" w:customStyle="1" w:styleId="C0B02480D5DB472EBDCFDC61FA297140">
    <w:name w:val="C0B02480D5DB472EBDCFDC61FA297140"/>
    <w:rsid w:val="00AF099E"/>
  </w:style>
  <w:style w:type="paragraph" w:customStyle="1" w:styleId="A56D8D196E464024BE04E92317B6B50F">
    <w:name w:val="A56D8D196E464024BE04E92317B6B50F"/>
    <w:rsid w:val="00AF099E"/>
  </w:style>
  <w:style w:type="paragraph" w:customStyle="1" w:styleId="C16409BF00A04334B2F31C76E437CF17">
    <w:name w:val="C16409BF00A04334B2F31C76E437CF17"/>
    <w:rsid w:val="00AF099E"/>
  </w:style>
  <w:style w:type="paragraph" w:customStyle="1" w:styleId="8BB14E117A1F4CD4AA3E4D2D23805E9E">
    <w:name w:val="8BB14E117A1F4CD4AA3E4D2D23805E9E"/>
    <w:rsid w:val="00AF099E"/>
  </w:style>
  <w:style w:type="paragraph" w:customStyle="1" w:styleId="EFE4EFA6F6FB42A2BC666547B20244E2">
    <w:name w:val="EFE4EFA6F6FB42A2BC666547B20244E2"/>
    <w:rsid w:val="00AF099E"/>
  </w:style>
  <w:style w:type="paragraph" w:customStyle="1" w:styleId="D64CD26F69CF4C35B20B93383A7C13EB">
    <w:name w:val="D64CD26F69CF4C35B20B93383A7C13EB"/>
    <w:rsid w:val="00AF099E"/>
  </w:style>
  <w:style w:type="paragraph" w:customStyle="1" w:styleId="DC3EB54920914637B2C282E1D4DC6411">
    <w:name w:val="DC3EB54920914637B2C282E1D4DC6411"/>
    <w:rsid w:val="00AF099E"/>
  </w:style>
  <w:style w:type="paragraph" w:customStyle="1" w:styleId="5A070FEA875E41419CF1F0BF228EE3C9">
    <w:name w:val="5A070FEA875E41419CF1F0BF228EE3C9"/>
    <w:rsid w:val="00AF099E"/>
  </w:style>
  <w:style w:type="paragraph" w:customStyle="1" w:styleId="8628BE5DBE694C20905FF5D45563F055">
    <w:name w:val="8628BE5DBE694C20905FF5D45563F055"/>
    <w:rsid w:val="00AF099E"/>
  </w:style>
  <w:style w:type="paragraph" w:customStyle="1" w:styleId="4454CDA6FC824A97988EC17DE4F2A742">
    <w:name w:val="4454CDA6FC824A97988EC17DE4F2A742"/>
    <w:rsid w:val="00AF099E"/>
  </w:style>
  <w:style w:type="paragraph" w:customStyle="1" w:styleId="645C374F63E94F9E9CBED45F5A2CE75F">
    <w:name w:val="645C374F63E94F9E9CBED45F5A2CE75F"/>
    <w:rsid w:val="00AF099E"/>
  </w:style>
  <w:style w:type="paragraph" w:customStyle="1" w:styleId="6CF04CC52DE74AD79A0B82FE3B64523C">
    <w:name w:val="6CF04CC52DE74AD79A0B82FE3B64523C"/>
    <w:rsid w:val="00AF099E"/>
  </w:style>
  <w:style w:type="paragraph" w:customStyle="1" w:styleId="C258732106E84C548B4A7DE204F3E3EE">
    <w:name w:val="C258732106E84C548B4A7DE204F3E3EE"/>
    <w:rsid w:val="00AF099E"/>
  </w:style>
  <w:style w:type="paragraph" w:customStyle="1" w:styleId="6F105243EA52456791110E15AD7A2109">
    <w:name w:val="6F105243EA52456791110E15AD7A2109"/>
    <w:rsid w:val="00AF099E"/>
  </w:style>
  <w:style w:type="paragraph" w:customStyle="1" w:styleId="2B78E84E026648AA830E8E8F68B11741">
    <w:name w:val="2B78E84E026648AA830E8E8F68B11741"/>
    <w:rsid w:val="00AF099E"/>
  </w:style>
  <w:style w:type="paragraph" w:customStyle="1" w:styleId="C3590C56F9BC46D4B35090656B002A84">
    <w:name w:val="C3590C56F9BC46D4B35090656B002A84"/>
    <w:rsid w:val="00AF099E"/>
  </w:style>
  <w:style w:type="paragraph" w:customStyle="1" w:styleId="17C09FDA19754B028CC6975AA14B962D">
    <w:name w:val="17C09FDA19754B028CC6975AA14B962D"/>
    <w:rsid w:val="00AF099E"/>
  </w:style>
  <w:style w:type="paragraph" w:customStyle="1" w:styleId="762FAF906C1B47BB9FE8F1554FE06E99">
    <w:name w:val="762FAF906C1B47BB9FE8F1554FE06E99"/>
    <w:rsid w:val="00AF099E"/>
  </w:style>
  <w:style w:type="paragraph" w:customStyle="1" w:styleId="10C1305CDF94490CA4A240390CD3A004">
    <w:name w:val="10C1305CDF94490CA4A240390CD3A004"/>
    <w:rsid w:val="00AF099E"/>
  </w:style>
  <w:style w:type="paragraph" w:customStyle="1" w:styleId="DC3AB261E6FD4D2AB5CA28008EED444B">
    <w:name w:val="DC3AB261E6FD4D2AB5CA28008EED444B"/>
    <w:rsid w:val="00AF099E"/>
  </w:style>
  <w:style w:type="paragraph" w:customStyle="1" w:styleId="E78A50853A494E5FBE4509A8A83C0F69">
    <w:name w:val="E78A50853A494E5FBE4509A8A83C0F69"/>
    <w:rsid w:val="00AF099E"/>
  </w:style>
  <w:style w:type="paragraph" w:customStyle="1" w:styleId="C2EA56F81DB144B0841960CBA7E17D99">
    <w:name w:val="C2EA56F81DB144B0841960CBA7E17D99"/>
    <w:rsid w:val="00AF099E"/>
  </w:style>
  <w:style w:type="paragraph" w:customStyle="1" w:styleId="2EA96DBCF3444DDAA69B2CB5DC5D43ED">
    <w:name w:val="2EA96DBCF3444DDAA69B2CB5DC5D43ED"/>
    <w:rsid w:val="00AF099E"/>
  </w:style>
  <w:style w:type="paragraph" w:customStyle="1" w:styleId="D18E144049CD436284BF948C9DF6DC5A">
    <w:name w:val="D18E144049CD436284BF948C9DF6DC5A"/>
    <w:rsid w:val="00AF099E"/>
  </w:style>
  <w:style w:type="paragraph" w:customStyle="1" w:styleId="32C0309F72324B55859E2602E525311F">
    <w:name w:val="32C0309F72324B55859E2602E525311F"/>
    <w:rsid w:val="00AF099E"/>
  </w:style>
  <w:style w:type="paragraph" w:customStyle="1" w:styleId="3D80A7715889449DB9BB91E3A70C5649">
    <w:name w:val="3D80A7715889449DB9BB91E3A70C5649"/>
    <w:rsid w:val="00AF099E"/>
  </w:style>
  <w:style w:type="paragraph" w:customStyle="1" w:styleId="0F867730B2FC4F18A685C8322B8F5FB5">
    <w:name w:val="0F867730B2FC4F18A685C8322B8F5FB5"/>
    <w:rsid w:val="00AF099E"/>
  </w:style>
  <w:style w:type="paragraph" w:customStyle="1" w:styleId="9673650034094F9499988ABA87EAF55F">
    <w:name w:val="9673650034094F9499988ABA87EAF55F"/>
    <w:rsid w:val="00AF099E"/>
  </w:style>
  <w:style w:type="paragraph" w:customStyle="1" w:styleId="DA70CB2758B3401081B1E4C366EB9E14">
    <w:name w:val="DA70CB2758B3401081B1E4C366EB9E14"/>
    <w:rsid w:val="00AF099E"/>
  </w:style>
  <w:style w:type="paragraph" w:customStyle="1" w:styleId="33F2B07F746440AE86663A5FD59F8F71">
    <w:name w:val="33F2B07F746440AE86663A5FD59F8F71"/>
    <w:rsid w:val="00AF099E"/>
  </w:style>
  <w:style w:type="paragraph" w:customStyle="1" w:styleId="F17E248F58184DBF95A566A859E0EC31">
    <w:name w:val="F17E248F58184DBF95A566A859E0EC31"/>
    <w:rsid w:val="00AF099E"/>
  </w:style>
  <w:style w:type="paragraph" w:customStyle="1" w:styleId="63BC6C47FF8441F086213334A0B8A6F2">
    <w:name w:val="63BC6C47FF8441F086213334A0B8A6F2"/>
    <w:rsid w:val="00AF099E"/>
  </w:style>
  <w:style w:type="paragraph" w:customStyle="1" w:styleId="B774DDA17E2D4A1C9F5AC59CA68891C8">
    <w:name w:val="B774DDA17E2D4A1C9F5AC59CA68891C8"/>
    <w:rsid w:val="00AF099E"/>
  </w:style>
  <w:style w:type="paragraph" w:customStyle="1" w:styleId="B11E7E12C62F414D95B477806023174E">
    <w:name w:val="B11E7E12C62F414D95B477806023174E"/>
    <w:rsid w:val="00AF099E"/>
  </w:style>
  <w:style w:type="paragraph" w:customStyle="1" w:styleId="76F47F1444A24143BA1FB2834638395A">
    <w:name w:val="76F47F1444A24143BA1FB2834638395A"/>
    <w:rsid w:val="00AF099E"/>
  </w:style>
  <w:style w:type="paragraph" w:customStyle="1" w:styleId="B650E3434ED844AAB2187958CE0F890D">
    <w:name w:val="B650E3434ED844AAB2187958CE0F890D"/>
    <w:rsid w:val="00AF099E"/>
  </w:style>
  <w:style w:type="paragraph" w:customStyle="1" w:styleId="5D534460273A4FE9A17565C2C337297D">
    <w:name w:val="5D534460273A4FE9A17565C2C337297D"/>
    <w:rsid w:val="00AF099E"/>
  </w:style>
  <w:style w:type="paragraph" w:customStyle="1" w:styleId="A9E68B20F37643B2A1927BD8B5A76DEF">
    <w:name w:val="A9E68B20F37643B2A1927BD8B5A76DEF"/>
    <w:rsid w:val="00AF0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72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Bohling</dc:creator>
  <cp:keywords/>
  <dc:description/>
  <cp:lastModifiedBy>Luke Bohling</cp:lastModifiedBy>
  <cp:revision>1</cp:revision>
  <dcterms:created xsi:type="dcterms:W3CDTF">2021-11-01T15:59:00Z</dcterms:created>
  <dcterms:modified xsi:type="dcterms:W3CDTF">2021-11-01T17:13:00Z</dcterms:modified>
  <cp:category/>
</cp:coreProperties>
</file>